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BC" w:rsidRDefault="00BF1590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75A57392E6864098B19B0DB5F700A2FD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B80260">
            <w:t>4254 NE Davidson RD</w:t>
          </w:r>
        </w:sdtContent>
      </w:sdt>
    </w:p>
    <w:sdt>
      <w:sdtPr>
        <w:alias w:val="Category"/>
        <w:tag w:val=""/>
        <w:id w:val="1543715586"/>
        <w:placeholder>
          <w:docPart w:val="1DCCC04F34814E619E3DF0F94808243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Default="00B80260">
          <w:pPr>
            <w:pStyle w:val="ContactInfo"/>
          </w:pPr>
          <w:r>
            <w:t>Kansas City, MO, 64116</w:t>
          </w:r>
        </w:p>
      </w:sdtContent>
    </w:sdt>
    <w:p w:rsidR="002C42BC" w:rsidRDefault="00BF1590">
      <w:pPr>
        <w:pStyle w:val="ContactInfo"/>
      </w:pPr>
      <w:sdt>
        <w:sdtPr>
          <w:alias w:val="Telephone"/>
          <w:tag w:val="Telephone"/>
          <w:id w:val="599758962"/>
          <w:placeholder>
            <w:docPart w:val="D64A45E66DD64F00939F8788DB4E65EF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A5A3A">
            <w:t>(573)774-7708</w:t>
          </w:r>
        </w:sdtContent>
      </w:sdt>
    </w:p>
    <w:sdt>
      <w:sdtPr>
        <w:alias w:val="Website"/>
        <w:tag w:val="Website"/>
        <w:id w:val="48967594"/>
        <w:placeholder>
          <w:docPart w:val="92B23114E7314B12918CC25324A17C35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2C42BC" w:rsidRDefault="00B80260">
          <w:pPr>
            <w:pStyle w:val="ContactInfo"/>
          </w:pPr>
          <w:r>
            <w:t>Kendalllewis.us.to</w:t>
          </w:r>
        </w:p>
      </w:sdtContent>
    </w:sdt>
    <w:sdt>
      <w:sdtPr>
        <w:rPr>
          <w:rStyle w:val="Emphasis"/>
        </w:rPr>
        <w:alias w:val="Email"/>
        <w:tag w:val=""/>
        <w:id w:val="1889536063"/>
        <w:placeholder>
          <w:docPart w:val="8B149FF85C0045C2B2EBE6E8439A319A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2C42BC" w:rsidRDefault="00B80260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 xml:space="preserve">Kendall.Ryan.Lewis@gmail.com </w:t>
          </w:r>
        </w:p>
      </w:sdtContent>
    </w:sdt>
    <w:p w:rsidR="002C42BC" w:rsidRDefault="00BF1590" w:rsidP="00D76E9D">
      <w:pPr>
        <w:pStyle w:val="Name"/>
        <w:pBdr>
          <w:bottom w:val="single" w:sz="4" w:space="0" w:color="D34817" w:themeColor="accent1"/>
        </w:pBdr>
      </w:pPr>
      <w:sdt>
        <w:sdtPr>
          <w:alias w:val="Your Name"/>
          <w:tag w:val=""/>
          <w:id w:val="1197042864"/>
          <w:placeholder>
            <w:docPart w:val="049F498334374E0D88FFCD49DC23AFF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A5A3A">
            <w:t>Kendall Lewis</w:t>
          </w:r>
        </w:sdtContent>
      </w:sdt>
    </w:p>
    <w:tbl>
      <w:tblPr>
        <w:tblStyle w:val="ResumeTable"/>
        <w:tblW w:w="5044" w:type="pct"/>
        <w:tblLook w:val="04A0" w:firstRow="1" w:lastRow="0" w:firstColumn="1" w:lastColumn="0" w:noHBand="0" w:noVBand="1"/>
      </w:tblPr>
      <w:tblGrid>
        <w:gridCol w:w="1794"/>
        <w:gridCol w:w="476"/>
        <w:gridCol w:w="7899"/>
      </w:tblGrid>
      <w:tr w:rsidR="002C42BC" w:rsidTr="00CA5C82">
        <w:trPr>
          <w:trHeight w:val="1933"/>
        </w:trPr>
        <w:tc>
          <w:tcPr>
            <w:tcW w:w="1794" w:type="dxa"/>
          </w:tcPr>
          <w:p w:rsidR="002C42BC" w:rsidRDefault="00414819">
            <w:pPr>
              <w:pStyle w:val="Heading1"/>
            </w:pPr>
            <w:r>
              <w:t>Objective</w:t>
            </w:r>
          </w:p>
        </w:tc>
        <w:tc>
          <w:tcPr>
            <w:tcW w:w="476" w:type="dxa"/>
          </w:tcPr>
          <w:p w:rsidR="002C42BC" w:rsidRDefault="002C42BC"/>
        </w:tc>
        <w:tc>
          <w:tcPr>
            <w:tcW w:w="7899" w:type="dxa"/>
          </w:tcPr>
          <w:p w:rsidR="002C42BC" w:rsidRDefault="005A5A3A" w:rsidP="009824A2">
            <w:pPr>
              <w:pStyle w:val="ResumeText"/>
            </w:pPr>
            <w:r>
              <w:t xml:space="preserve">I come from a hard working family with lots of determination. Computers and design are two fields </w:t>
            </w:r>
            <w:r w:rsidR="009824A2">
              <w:t>that interest me</w:t>
            </w:r>
            <w:r>
              <w:t xml:space="preserve">. Throughout my life these </w:t>
            </w:r>
            <w:r w:rsidR="009824A2">
              <w:t>career</w:t>
            </w:r>
            <w:r>
              <w:t xml:space="preserve"> fields have </w:t>
            </w:r>
            <w:r w:rsidR="009824A2">
              <w:t>challenged me in addition to tapped into my creative abilities as a designer</w:t>
            </w:r>
            <w:r>
              <w:t>. As a student athlete</w:t>
            </w:r>
            <w:r w:rsidR="009824A2">
              <w:t>,</w:t>
            </w:r>
            <w:r>
              <w:t xml:space="preserve"> who has devoted an average of 30 hours per week to training, practices, meeting, and</w:t>
            </w:r>
            <w:r w:rsidR="009824A2">
              <w:t>/or</w:t>
            </w:r>
            <w:r>
              <w:t xml:space="preserve"> traveling while working towards a </w:t>
            </w:r>
            <w:r w:rsidR="009824A2">
              <w:t>bachelor of science</w:t>
            </w:r>
            <w:r>
              <w:t xml:space="preserve"> degree has </w:t>
            </w:r>
            <w:r w:rsidR="009824A2">
              <w:t xml:space="preserve">trained me </w:t>
            </w:r>
            <w:r>
              <w:t xml:space="preserve">given me to manage my time and make the </w:t>
            </w:r>
            <w:r w:rsidR="009824A2">
              <w:t>maximize of the any situations that may arise.</w:t>
            </w:r>
          </w:p>
        </w:tc>
      </w:tr>
      <w:tr w:rsidR="002C42BC" w:rsidTr="00CA5C82">
        <w:trPr>
          <w:trHeight w:val="1183"/>
        </w:trPr>
        <w:tc>
          <w:tcPr>
            <w:tcW w:w="1794" w:type="dxa"/>
          </w:tcPr>
          <w:p w:rsidR="002C42BC" w:rsidRDefault="00414819" w:rsidP="00532082">
            <w:pPr>
              <w:pStyle w:val="Heading1"/>
            </w:pPr>
            <w:r>
              <w:t xml:space="preserve">Skills &amp; </w:t>
            </w:r>
            <w:r w:rsidR="00532082">
              <w:t>INterests</w:t>
            </w:r>
          </w:p>
        </w:tc>
        <w:tc>
          <w:tcPr>
            <w:tcW w:w="476" w:type="dxa"/>
          </w:tcPr>
          <w:p w:rsidR="002C42BC" w:rsidRDefault="002C42BC"/>
        </w:tc>
        <w:tc>
          <w:tcPr>
            <w:tcW w:w="7899" w:type="dxa"/>
          </w:tcPr>
          <w:p w:rsidR="002C42BC" w:rsidRDefault="00BF1590" w:rsidP="00B854E7">
            <w:pPr>
              <w:pStyle w:val="ResumeText"/>
              <w:numPr>
                <w:ilvl w:val="0"/>
                <w:numId w:val="1"/>
              </w:numPr>
            </w:pPr>
            <w:r>
              <w:rPr>
                <w:noProof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0;text-align:left;margin-left:126.75pt;margin-top:0;width:264.7pt;height:108.25pt;z-index:251658240;visibility:visible;mso-wrap-distance-left:9pt;mso-wrap-distance-top:3.6pt;mso-wrap-distance-right:9pt;mso-wrap-distance-bottom:3.6pt;mso-position-horizontal:absolute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" stroked="f">
                  <v:textbox style="mso-next-textbox:#Text Box 2">
                    <w:txbxContent>
                      <w:p w:rsidR="00532082" w:rsidRDefault="00532082" w:rsidP="000A2055">
                        <w:pPr>
                          <w:pStyle w:val="ResumeText"/>
                          <w:numPr>
                            <w:ilvl w:val="0"/>
                            <w:numId w:val="1"/>
                          </w:numPr>
                        </w:pPr>
                        <w:r>
                          <w:t>Innovation</w:t>
                        </w:r>
                      </w:p>
                      <w:p w:rsidR="00532082" w:rsidRDefault="00646EBC" w:rsidP="000A2055">
                        <w:pPr>
                          <w:pStyle w:val="ResumeText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Graphic </w:t>
                        </w:r>
                        <w:r w:rsidR="00532082">
                          <w:t>Design</w:t>
                        </w:r>
                      </w:p>
                      <w:p w:rsidR="00532082" w:rsidRDefault="00532082" w:rsidP="000A2055">
                        <w:pPr>
                          <w:pStyle w:val="ResumeText"/>
                          <w:numPr>
                            <w:ilvl w:val="0"/>
                            <w:numId w:val="1"/>
                          </w:numPr>
                        </w:pPr>
                        <w:r>
                          <w:t>Drafting</w:t>
                        </w:r>
                      </w:p>
                      <w:p w:rsidR="00532082" w:rsidRDefault="00532082" w:rsidP="000A2055">
                        <w:pPr>
                          <w:pStyle w:val="ResumeText"/>
                          <w:numPr>
                            <w:ilvl w:val="0"/>
                            <w:numId w:val="1"/>
                          </w:numPr>
                        </w:pPr>
                        <w:r>
                          <w:t>Digital Media</w:t>
                        </w:r>
                      </w:p>
                      <w:p w:rsidR="00532082" w:rsidRDefault="00646EBC" w:rsidP="00CA5C82">
                        <w:pPr>
                          <w:pStyle w:val="ResumeText"/>
                          <w:numPr>
                            <w:ilvl w:val="0"/>
                            <w:numId w:val="1"/>
                          </w:numPr>
                        </w:pPr>
                        <w:r>
                          <w:t>Coding</w:t>
                        </w:r>
                        <w:r w:rsidR="00532082">
                          <w:t xml:space="preserve"> </w:t>
                        </w:r>
                      </w:p>
                      <w:p w:rsidR="00532082" w:rsidRDefault="00646EBC" w:rsidP="00CA5C82">
                        <w:pPr>
                          <w:pStyle w:val="ResumeText"/>
                          <w:numPr>
                            <w:ilvl w:val="0"/>
                            <w:numId w:val="1"/>
                          </w:numPr>
                        </w:pPr>
                        <w:r>
                          <w:t>Creativity</w:t>
                        </w:r>
                      </w:p>
                      <w:p w:rsidR="00532082" w:rsidRDefault="00532082" w:rsidP="006B3622"/>
                    </w:txbxContent>
                  </v:textbox>
                  <w10:wrap type="square"/>
                </v:shape>
              </w:pict>
            </w:r>
            <w:r w:rsidR="00B854E7">
              <w:t>C++</w:t>
            </w:r>
          </w:p>
          <w:p w:rsidR="00987F63" w:rsidRDefault="00B80260" w:rsidP="00B854E7">
            <w:pPr>
              <w:pStyle w:val="ResumeText"/>
              <w:numPr>
                <w:ilvl w:val="0"/>
                <w:numId w:val="1"/>
              </w:numPr>
            </w:pPr>
            <w:r>
              <w:t>C</w:t>
            </w:r>
          </w:p>
          <w:p w:rsidR="00987F63" w:rsidRDefault="00987F63" w:rsidP="00B854E7">
            <w:pPr>
              <w:pStyle w:val="ResumeText"/>
              <w:numPr>
                <w:ilvl w:val="0"/>
                <w:numId w:val="1"/>
              </w:numPr>
            </w:pPr>
            <w:r w:rsidRPr="00987F63">
              <w:t>Python</w:t>
            </w:r>
            <w:r w:rsidR="000A2055">
              <w:t>/</w:t>
            </w:r>
            <w:proofErr w:type="spellStart"/>
            <w:r w:rsidR="000A2055">
              <w:t>Pygame</w:t>
            </w:r>
            <w:proofErr w:type="spellEnd"/>
          </w:p>
          <w:p w:rsidR="00987F63" w:rsidRDefault="00987F63" w:rsidP="00B854E7">
            <w:pPr>
              <w:pStyle w:val="ResumeText"/>
              <w:numPr>
                <w:ilvl w:val="0"/>
                <w:numId w:val="1"/>
              </w:numPr>
            </w:pPr>
            <w:r>
              <w:t>HTML</w:t>
            </w:r>
            <w:r w:rsidR="000A2055">
              <w:t>/CSS</w:t>
            </w:r>
          </w:p>
          <w:p w:rsidR="00987F63" w:rsidRDefault="00987F63" w:rsidP="00B854E7">
            <w:pPr>
              <w:pStyle w:val="ResumeText"/>
              <w:numPr>
                <w:ilvl w:val="0"/>
                <w:numId w:val="1"/>
              </w:numPr>
            </w:pPr>
            <w:r>
              <w:t>PHP</w:t>
            </w:r>
          </w:p>
          <w:p w:rsidR="00987F63" w:rsidRDefault="00987F63" w:rsidP="00B854E7">
            <w:pPr>
              <w:pStyle w:val="ResumeText"/>
              <w:numPr>
                <w:ilvl w:val="0"/>
                <w:numId w:val="1"/>
              </w:numPr>
            </w:pPr>
            <w:r>
              <w:t>MySQL</w:t>
            </w:r>
          </w:p>
          <w:p w:rsidR="00B854E7" w:rsidRDefault="00B854E7" w:rsidP="000A2055">
            <w:pPr>
              <w:pStyle w:val="ResumeText"/>
              <w:ind w:left="720"/>
            </w:pPr>
          </w:p>
        </w:tc>
        <w:bookmarkStart w:id="0" w:name="_GoBack"/>
        <w:bookmarkEnd w:id="0"/>
      </w:tr>
      <w:tr w:rsidR="002C42BC" w:rsidTr="00CA5C82">
        <w:trPr>
          <w:trHeight w:val="1307"/>
        </w:trPr>
        <w:tc>
          <w:tcPr>
            <w:tcW w:w="1794" w:type="dxa"/>
          </w:tcPr>
          <w:p w:rsidR="002C42BC" w:rsidRDefault="00414819">
            <w:pPr>
              <w:pStyle w:val="Heading1"/>
            </w:pPr>
            <w:r>
              <w:t>Experience</w:t>
            </w:r>
          </w:p>
        </w:tc>
        <w:tc>
          <w:tcPr>
            <w:tcW w:w="476" w:type="dxa"/>
          </w:tcPr>
          <w:p w:rsidR="002C42BC" w:rsidRDefault="002C42BC"/>
        </w:tc>
        <w:tc>
          <w:tcPr>
            <w:tcW w:w="7899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1436861535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221802691"/>
                </w:sdtPr>
                <w:sdtEndPr/>
                <w:sdtContent>
                  <w:p w:rsidR="002C42BC" w:rsidRDefault="00FA29AF">
                    <w:pPr>
                      <w:pStyle w:val="Heading2"/>
                    </w:pPr>
                    <w:r>
                      <w:t>SOFTWARE Test analyst</w:t>
                    </w:r>
                  </w:p>
                  <w:p w:rsidR="002C42BC" w:rsidRDefault="00FA29AF">
                    <w:pPr>
                      <w:pStyle w:val="ResumeText"/>
                    </w:pPr>
                    <w:r>
                      <w:t>March 5, 2016</w:t>
                    </w:r>
                  </w:p>
                  <w:p w:rsidR="002C42BC" w:rsidRDefault="00FA29AF" w:rsidP="00B80260">
                    <w:r>
                      <w:t>As a Software analyst my job require me to have coding knowledge with the ability to think outside the box. Jobs include test design, testing management,</w:t>
                    </w:r>
                    <w:r w:rsidR="00B80260">
                      <w:t xml:space="preserve"> scripting and databases</w:t>
                    </w:r>
                    <w:r>
                      <w:t>.</w:t>
                    </w:r>
                  </w:p>
                </w:sdtContent>
              </w:sdt>
            </w:sdtContent>
          </w:sdt>
        </w:tc>
      </w:tr>
      <w:tr w:rsidR="00CA5C82" w:rsidTr="00FA29AF">
        <w:trPr>
          <w:trHeight w:val="3707"/>
        </w:trPr>
        <w:tc>
          <w:tcPr>
            <w:tcW w:w="1794" w:type="dxa"/>
          </w:tcPr>
          <w:p w:rsidR="00CA5C82" w:rsidRDefault="00CA5C82">
            <w:pPr>
              <w:pStyle w:val="Heading1"/>
            </w:pPr>
            <w:r>
              <w:t>Education</w:t>
            </w:r>
          </w:p>
        </w:tc>
        <w:tc>
          <w:tcPr>
            <w:tcW w:w="476" w:type="dxa"/>
          </w:tcPr>
          <w:p w:rsidR="00CA5C82" w:rsidRDefault="00CA5C82"/>
        </w:tc>
        <w:tc>
          <w:tcPr>
            <w:tcW w:w="7899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126388115"/>
                </w:sdtPr>
                <w:sdtEndPr/>
                <w:sdtContent>
                  <w:p w:rsidR="00CA5C82" w:rsidRPr="00F94273" w:rsidRDefault="00CA5C82" w:rsidP="00532082">
                    <w:pPr>
                      <w:pStyle w:val="Heading2"/>
                    </w:pPr>
                    <w:r>
                      <w:t xml:space="preserve">waynesville High school:  </w:t>
                    </w:r>
                  </w:p>
                  <w:p w:rsidR="00CA5C82" w:rsidRPr="009824A2" w:rsidRDefault="00CA5C82" w:rsidP="00532082">
                    <w:r>
                      <w:t>College Level Courses through Drury University:  College Algebra; College Writing</w:t>
                    </w:r>
                  </w:p>
                  <w:p w:rsidR="00CA5C82" w:rsidRDefault="00CA5C82" w:rsidP="00532082">
                    <w:r>
                      <w:t>Waynesville Career Center:  Graphic Design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315154572"/>
                </w:sdtPr>
                <w:sdtEndPr/>
                <w:sdtContent>
                  <w:p w:rsidR="00CA5C82" w:rsidRDefault="00CA5C82" w:rsidP="00CA5C82">
                    <w:pPr>
                      <w:pStyle w:val="Heading2"/>
                    </w:pPr>
                    <w:r>
                      <w:t xml:space="preserve">Westminster college </w:t>
                    </w:r>
                  </w:p>
                  <w:p w:rsidR="00CA5C82" w:rsidRDefault="00CA5C82" w:rsidP="00CA5C82">
                    <w:r>
                      <w:t>While attending Westminster my studies included lower level computer science courses, as well as an engineering course and design courses.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62766083"/>
                </w:sdtPr>
                <w:sdtEndPr/>
                <w:sdtContent>
                  <w:p w:rsidR="00CA5C82" w:rsidRPr="00D76E9D" w:rsidRDefault="00CA5C82" w:rsidP="00CA5C82">
                    <w:pPr>
                      <w:pStyle w:val="Heading2"/>
                    </w:pPr>
                    <w:r>
                      <w:t>Missouri State University</w:t>
                    </w:r>
                  </w:p>
                  <w:p w:rsidR="00CA5C82" w:rsidRDefault="00CA5C82" w:rsidP="00CA5C82">
                    <w:r>
                      <w:t>Bachelor of Science Degree in Computer Science, with a minor in Mathematics.  Courses included physics, machines and languages, algorithms, calculus.</w:t>
                    </w:r>
                  </w:p>
                  <w:p w:rsidR="00CA5C82" w:rsidRPr="00CA5C82" w:rsidRDefault="00CA5C82" w:rsidP="00CA5C82">
                    <w:pPr>
                      <w:rPr>
                        <w:rFonts w:eastAsiaTheme="minorEastAsia"/>
                      </w:rPr>
                    </w:pPr>
                    <w:r>
                      <w:t>Program is ABET  Accredited</w:t>
                    </w:r>
                  </w:p>
                </w:sdtContent>
              </w:sdt>
            </w:sdtContent>
          </w:sdt>
        </w:tc>
      </w:tr>
    </w:tbl>
    <w:p w:rsidR="002C42BC" w:rsidRDefault="002C42BC" w:rsidP="00FA29AF"/>
    <w:sectPr w:rsidR="002C42BC" w:rsidSect="00E97A56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590" w:rsidRDefault="00BF1590">
      <w:pPr>
        <w:spacing w:before="0" w:after="0" w:line="240" w:lineRule="auto"/>
      </w:pPr>
      <w:r>
        <w:separator/>
      </w:r>
    </w:p>
  </w:endnote>
  <w:endnote w:type="continuationSeparator" w:id="0">
    <w:p w:rsidR="00BF1590" w:rsidRDefault="00BF15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082" w:rsidRDefault="00532082">
    <w:pPr>
      <w:pStyle w:val="Footer"/>
    </w:pPr>
    <w:r>
      <w:t xml:space="preserve">Page </w:t>
    </w:r>
    <w:r w:rsidR="00910217">
      <w:fldChar w:fldCharType="begin"/>
    </w:r>
    <w:r w:rsidR="00910217">
      <w:instrText xml:space="preserve"> PAGE </w:instrText>
    </w:r>
    <w:r w:rsidR="00910217">
      <w:fldChar w:fldCharType="separate"/>
    </w:r>
    <w:r w:rsidR="00B80260">
      <w:rPr>
        <w:noProof/>
      </w:rPr>
      <w:t>2</w:t>
    </w:r>
    <w:r w:rsidR="0091021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590" w:rsidRDefault="00BF1590">
      <w:pPr>
        <w:spacing w:before="0" w:after="0" w:line="240" w:lineRule="auto"/>
      </w:pPr>
      <w:r>
        <w:separator/>
      </w:r>
    </w:p>
  </w:footnote>
  <w:footnote w:type="continuationSeparator" w:id="0">
    <w:p w:rsidR="00BF1590" w:rsidRDefault="00BF159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F50420"/>
    <w:multiLevelType w:val="hybridMultilevel"/>
    <w:tmpl w:val="F422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5A3A"/>
    <w:rsid w:val="00017840"/>
    <w:rsid w:val="000A2055"/>
    <w:rsid w:val="002C42BC"/>
    <w:rsid w:val="00414819"/>
    <w:rsid w:val="004B18EF"/>
    <w:rsid w:val="00532082"/>
    <w:rsid w:val="005A5A3A"/>
    <w:rsid w:val="00646EBC"/>
    <w:rsid w:val="006B3622"/>
    <w:rsid w:val="00846E97"/>
    <w:rsid w:val="008E2C51"/>
    <w:rsid w:val="00910217"/>
    <w:rsid w:val="009824A2"/>
    <w:rsid w:val="00987F63"/>
    <w:rsid w:val="00AB013F"/>
    <w:rsid w:val="00B80260"/>
    <w:rsid w:val="00B854E7"/>
    <w:rsid w:val="00BF1590"/>
    <w:rsid w:val="00C50FDF"/>
    <w:rsid w:val="00CA5C82"/>
    <w:rsid w:val="00D76E9D"/>
    <w:rsid w:val="00E13784"/>
    <w:rsid w:val="00E845B7"/>
    <w:rsid w:val="00E97A56"/>
    <w:rsid w:val="00F94273"/>
    <w:rsid w:val="00FA29AF"/>
    <w:rsid w:val="00FA67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55D85B-76DC-42DB-90F0-E41D3D2D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A56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E97A56"/>
    <w:pPr>
      <w:jc w:val="right"/>
      <w:outlineLvl w:val="0"/>
    </w:pPr>
    <w:rPr>
      <w:rFonts w:asciiTheme="majorHAnsi" w:eastAsiaTheme="majorEastAsia" w:hAnsiTheme="majorHAnsi" w:cstheme="majorBidi"/>
      <w:caps/>
      <w:color w:val="D34817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E97A56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A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A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A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A5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A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A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A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rsid w:val="00E97A5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E97A56"/>
    <w:rPr>
      <w:kern w:val="20"/>
    </w:rPr>
  </w:style>
  <w:style w:type="paragraph" w:styleId="Footer">
    <w:name w:val="footer"/>
    <w:basedOn w:val="Normal"/>
    <w:link w:val="FooterChar"/>
    <w:uiPriority w:val="2"/>
    <w:unhideWhenUsed/>
    <w:rsid w:val="00E97A56"/>
    <w:pPr>
      <w:pBdr>
        <w:top w:val="single" w:sz="4" w:space="6" w:color="EE8C69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sid w:val="00E97A56"/>
    <w:rPr>
      <w:kern w:val="20"/>
    </w:rPr>
  </w:style>
  <w:style w:type="paragraph" w:customStyle="1" w:styleId="ResumeText">
    <w:name w:val="Resume Text"/>
    <w:basedOn w:val="Normal"/>
    <w:qFormat/>
    <w:rsid w:val="00E97A56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E97A56"/>
    <w:rPr>
      <w:color w:val="808080"/>
    </w:rPr>
  </w:style>
  <w:style w:type="table" w:styleId="TableGrid">
    <w:name w:val="Table Grid"/>
    <w:basedOn w:val="TableNormal"/>
    <w:uiPriority w:val="59"/>
    <w:rsid w:val="00E97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E97A56"/>
    <w:rPr>
      <w:rFonts w:asciiTheme="majorHAnsi" w:eastAsiaTheme="majorEastAsia" w:hAnsiTheme="majorHAnsi" w:cstheme="majorBidi"/>
      <w:caps/>
      <w:color w:val="D34817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sid w:val="00E97A56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97A56"/>
    <w:rPr>
      <w:rFonts w:asciiTheme="majorHAnsi" w:eastAsiaTheme="majorEastAsia" w:hAnsiTheme="majorHAnsi" w:cstheme="majorBidi"/>
      <w:b/>
      <w:bCs/>
      <w:color w:val="D34817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A56"/>
    <w:rPr>
      <w:rFonts w:asciiTheme="majorHAnsi" w:eastAsiaTheme="majorEastAsia" w:hAnsiTheme="majorHAnsi" w:cstheme="majorBidi"/>
      <w:b/>
      <w:bCs/>
      <w:i/>
      <w:iCs/>
      <w:color w:val="D34817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A56"/>
    <w:rPr>
      <w:rFonts w:asciiTheme="majorHAnsi" w:eastAsiaTheme="majorEastAsia" w:hAnsiTheme="majorHAnsi" w:cstheme="majorBidi"/>
      <w:color w:val="68230B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A56"/>
    <w:rPr>
      <w:rFonts w:asciiTheme="majorHAnsi" w:eastAsiaTheme="majorEastAsia" w:hAnsiTheme="majorHAnsi" w:cstheme="majorBidi"/>
      <w:i/>
      <w:iCs/>
      <w:color w:val="68230B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A56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A56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A56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E97A56"/>
    <w:tblPr>
      <w:tblBorders>
        <w:insideH w:val="single" w:sz="4" w:space="0" w:color="D34817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E97A56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D34817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rsid w:val="00E97A56"/>
    <w:pPr>
      <w:spacing w:before="1200" w:after="360"/>
    </w:pPr>
    <w:rPr>
      <w:rFonts w:asciiTheme="majorHAnsi" w:eastAsiaTheme="majorEastAsia" w:hAnsiTheme="majorHAnsi" w:cstheme="majorBidi"/>
      <w:caps/>
      <w:color w:val="D34817" w:themeColor="accent1"/>
    </w:rPr>
  </w:style>
  <w:style w:type="character" w:customStyle="1" w:styleId="DateChar">
    <w:name w:val="Date Char"/>
    <w:basedOn w:val="DefaultParagraphFont"/>
    <w:link w:val="Date"/>
    <w:uiPriority w:val="8"/>
    <w:rsid w:val="00E97A56"/>
    <w:rPr>
      <w:rFonts w:asciiTheme="majorHAnsi" w:eastAsiaTheme="majorEastAsia" w:hAnsiTheme="majorHAnsi" w:cstheme="majorBidi"/>
      <w:caps/>
      <w:color w:val="D34817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rsid w:val="00E97A56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rsid w:val="00E97A56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sid w:val="00E97A56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rsid w:val="00E97A56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sid w:val="00E97A56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rsid w:val="00E97A56"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sid w:val="00E97A56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sid w:val="00E97A56"/>
    <w:rPr>
      <w:color w:val="D34817" w:themeColor="accent1"/>
    </w:rPr>
  </w:style>
  <w:style w:type="paragraph" w:customStyle="1" w:styleId="ContactInfo">
    <w:name w:val="Contact Info"/>
    <w:basedOn w:val="Normal"/>
    <w:uiPriority w:val="2"/>
    <w:qFormat/>
    <w:rsid w:val="00E97A56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E97A56"/>
    <w:pPr>
      <w:pBdr>
        <w:top w:val="single" w:sz="4" w:space="4" w:color="D34817" w:themeColor="accent1"/>
        <w:left w:val="single" w:sz="4" w:space="6" w:color="D34817" w:themeColor="accent1"/>
        <w:bottom w:val="single" w:sz="4" w:space="4" w:color="D34817" w:themeColor="accent1"/>
        <w:right w:val="single" w:sz="4" w:space="6" w:color="D34817" w:themeColor="accent1"/>
      </w:pBdr>
      <w:shd w:val="clear" w:color="auto" w:fill="D34817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F6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F63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l622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A57392E6864098B19B0DB5F700A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C5A46-9751-40B2-AE9C-D452CDE77718}"/>
      </w:docPartPr>
      <w:docPartBody>
        <w:p w:rsidR="00DC4DE0" w:rsidRDefault="00893B42">
          <w:pPr>
            <w:pStyle w:val="75A57392E6864098B19B0DB5F700A2FD"/>
          </w:pPr>
          <w:r>
            <w:t>[Street Address]</w:t>
          </w:r>
        </w:p>
      </w:docPartBody>
    </w:docPart>
    <w:docPart>
      <w:docPartPr>
        <w:name w:val="1DCCC04F34814E619E3DF0F948082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744BA-C507-4142-8F1A-7D79C2527204}"/>
      </w:docPartPr>
      <w:docPartBody>
        <w:p w:rsidR="00DC4DE0" w:rsidRDefault="00893B42">
          <w:pPr>
            <w:pStyle w:val="1DCCC04F34814E619E3DF0F94808243D"/>
          </w:pPr>
          <w:r>
            <w:t>[City, ST ZIP Code]</w:t>
          </w:r>
        </w:p>
      </w:docPartBody>
    </w:docPart>
    <w:docPart>
      <w:docPartPr>
        <w:name w:val="D64A45E66DD64F00939F8788DB4E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E8503-4178-4DAC-9515-EB5FBC4BB560}"/>
      </w:docPartPr>
      <w:docPartBody>
        <w:p w:rsidR="00DC4DE0" w:rsidRDefault="00893B42">
          <w:pPr>
            <w:pStyle w:val="D64A45E66DD64F00939F8788DB4E65EF"/>
          </w:pPr>
          <w:r>
            <w:t>[Telephone]</w:t>
          </w:r>
        </w:p>
      </w:docPartBody>
    </w:docPart>
    <w:docPart>
      <w:docPartPr>
        <w:name w:val="92B23114E7314B12918CC25324A17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CE44A-E636-4DBE-AA3F-BE06A6235561}"/>
      </w:docPartPr>
      <w:docPartBody>
        <w:p w:rsidR="00DC4DE0" w:rsidRDefault="00893B42">
          <w:pPr>
            <w:pStyle w:val="92B23114E7314B12918CC25324A17C35"/>
          </w:pPr>
          <w:r>
            <w:t>[Website]</w:t>
          </w:r>
        </w:p>
      </w:docPartBody>
    </w:docPart>
    <w:docPart>
      <w:docPartPr>
        <w:name w:val="8B149FF85C0045C2B2EBE6E8439A3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43F33-8456-4C65-B8A7-52BC1DA5E589}"/>
      </w:docPartPr>
      <w:docPartBody>
        <w:p w:rsidR="00DC4DE0" w:rsidRDefault="00893B42">
          <w:pPr>
            <w:pStyle w:val="8B149FF85C0045C2B2EBE6E8439A319A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049F498334374E0D88FFCD49DC23A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7FC7C-B631-4CF1-A44E-4CE81F004AAD}"/>
      </w:docPartPr>
      <w:docPartBody>
        <w:p w:rsidR="00DC4DE0" w:rsidRDefault="00893B42">
          <w:pPr>
            <w:pStyle w:val="049F498334374E0D88FFCD49DC23AFF2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5076"/>
    <w:rsid w:val="0059729C"/>
    <w:rsid w:val="007F07D7"/>
    <w:rsid w:val="00893B42"/>
    <w:rsid w:val="00AC5076"/>
    <w:rsid w:val="00DC4DE0"/>
    <w:rsid w:val="00E421B3"/>
    <w:rsid w:val="00EA7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A57392E6864098B19B0DB5F700A2FD">
    <w:name w:val="75A57392E6864098B19B0DB5F700A2FD"/>
    <w:rsid w:val="00E421B3"/>
  </w:style>
  <w:style w:type="paragraph" w:customStyle="1" w:styleId="1DCCC04F34814E619E3DF0F94808243D">
    <w:name w:val="1DCCC04F34814E619E3DF0F94808243D"/>
    <w:rsid w:val="00E421B3"/>
  </w:style>
  <w:style w:type="paragraph" w:customStyle="1" w:styleId="D64A45E66DD64F00939F8788DB4E65EF">
    <w:name w:val="D64A45E66DD64F00939F8788DB4E65EF"/>
    <w:rsid w:val="00E421B3"/>
  </w:style>
  <w:style w:type="paragraph" w:customStyle="1" w:styleId="92B23114E7314B12918CC25324A17C35">
    <w:name w:val="92B23114E7314B12918CC25324A17C35"/>
    <w:rsid w:val="00E421B3"/>
  </w:style>
  <w:style w:type="character" w:styleId="Emphasis">
    <w:name w:val="Emphasis"/>
    <w:basedOn w:val="DefaultParagraphFont"/>
    <w:uiPriority w:val="2"/>
    <w:unhideWhenUsed/>
    <w:qFormat/>
    <w:rsid w:val="00E421B3"/>
    <w:rPr>
      <w:color w:val="5B9BD5" w:themeColor="accent1"/>
    </w:rPr>
  </w:style>
  <w:style w:type="paragraph" w:customStyle="1" w:styleId="8B149FF85C0045C2B2EBE6E8439A319A">
    <w:name w:val="8B149FF85C0045C2B2EBE6E8439A319A"/>
    <w:rsid w:val="00E421B3"/>
  </w:style>
  <w:style w:type="paragraph" w:customStyle="1" w:styleId="049F498334374E0D88FFCD49DC23AFF2">
    <w:name w:val="049F498334374E0D88FFCD49DC23AFF2"/>
    <w:rsid w:val="00E421B3"/>
  </w:style>
  <w:style w:type="paragraph" w:customStyle="1" w:styleId="BAFE4BAE8E22413F9EF148AA30DB9386">
    <w:name w:val="BAFE4BAE8E22413F9EF148AA30DB9386"/>
    <w:rsid w:val="00E421B3"/>
  </w:style>
  <w:style w:type="paragraph" w:customStyle="1" w:styleId="ResumeText">
    <w:name w:val="Resume Text"/>
    <w:basedOn w:val="Normal"/>
    <w:qFormat/>
    <w:rsid w:val="00E421B3"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C94EFB43C09045629E46D739AC3FEE28">
    <w:name w:val="C94EFB43C09045629E46D739AC3FEE28"/>
    <w:rsid w:val="00E421B3"/>
  </w:style>
  <w:style w:type="character" w:styleId="PlaceholderText">
    <w:name w:val="Placeholder Text"/>
    <w:basedOn w:val="DefaultParagraphFont"/>
    <w:uiPriority w:val="99"/>
    <w:semiHidden/>
    <w:rsid w:val="00E421B3"/>
    <w:rPr>
      <w:color w:val="808080"/>
    </w:rPr>
  </w:style>
  <w:style w:type="paragraph" w:customStyle="1" w:styleId="04E597A83DEF479980AE3E7EB300BEDF">
    <w:name w:val="04E597A83DEF479980AE3E7EB300BEDF"/>
    <w:rsid w:val="00E421B3"/>
  </w:style>
  <w:style w:type="paragraph" w:customStyle="1" w:styleId="573E6F35384F4ED98673D9B52C9DC2F1">
    <w:name w:val="573E6F35384F4ED98673D9B52C9DC2F1"/>
    <w:rsid w:val="00E421B3"/>
  </w:style>
  <w:style w:type="paragraph" w:customStyle="1" w:styleId="F3BD558E02424A10A9C5741FEED4461B">
    <w:name w:val="F3BD558E02424A10A9C5741FEED4461B"/>
    <w:rsid w:val="00E421B3"/>
  </w:style>
  <w:style w:type="paragraph" w:customStyle="1" w:styleId="AA0DA314B7534D2EB597FD1125668324">
    <w:name w:val="AA0DA314B7534D2EB597FD1125668324"/>
    <w:rsid w:val="00E421B3"/>
  </w:style>
  <w:style w:type="paragraph" w:customStyle="1" w:styleId="D175FFCD4FCD496FB663E2BD75C8FDF6">
    <w:name w:val="D175FFCD4FCD496FB663E2BD75C8FDF6"/>
    <w:rsid w:val="00E421B3"/>
  </w:style>
  <w:style w:type="paragraph" w:customStyle="1" w:styleId="25E38FE9E20A4EA6B6FEE13E04563FD7">
    <w:name w:val="25E38FE9E20A4EA6B6FEE13E04563FD7"/>
    <w:rsid w:val="00E421B3"/>
  </w:style>
  <w:style w:type="paragraph" w:customStyle="1" w:styleId="7ABD71DEA67644BB978BEED797416CDA">
    <w:name w:val="7ABD71DEA67644BB978BEED797416CDA"/>
    <w:rsid w:val="00E421B3"/>
  </w:style>
  <w:style w:type="paragraph" w:customStyle="1" w:styleId="E95436C48EC84EC39CBF70C0E2D789A0">
    <w:name w:val="E95436C48EC84EC39CBF70C0E2D789A0"/>
    <w:rsid w:val="00E421B3"/>
  </w:style>
  <w:style w:type="paragraph" w:customStyle="1" w:styleId="2D2089531EDE41008FE57C1B84DD4554">
    <w:name w:val="2D2089531EDE41008FE57C1B84DD4554"/>
    <w:rsid w:val="00E421B3"/>
  </w:style>
  <w:style w:type="paragraph" w:customStyle="1" w:styleId="F525C75CA5CD4EA497480ADD610E12B4">
    <w:name w:val="F525C75CA5CD4EA497480ADD610E12B4"/>
    <w:rsid w:val="00E421B3"/>
  </w:style>
  <w:style w:type="paragraph" w:customStyle="1" w:styleId="186F5A0F5315493EB22FE956FD513EB1">
    <w:name w:val="186F5A0F5315493EB22FE956FD513EB1"/>
    <w:rsid w:val="00E421B3"/>
  </w:style>
  <w:style w:type="paragraph" w:customStyle="1" w:styleId="C88FF3B7810B46A8BEF8BB6740618351">
    <w:name w:val="C88FF3B7810B46A8BEF8BB6740618351"/>
    <w:rsid w:val="00AC5076"/>
  </w:style>
  <w:style w:type="paragraph" w:customStyle="1" w:styleId="E0C4688F233E4A15A8FC83BD7E6E5ACB">
    <w:name w:val="E0C4688F233E4A15A8FC83BD7E6E5ACB"/>
    <w:rsid w:val="00AC5076"/>
  </w:style>
  <w:style w:type="paragraph" w:customStyle="1" w:styleId="C90E6B36BD224D088813AA717F9743DD">
    <w:name w:val="C90E6B36BD224D088813AA717F9743DD"/>
    <w:rsid w:val="00AC5076"/>
  </w:style>
  <w:style w:type="paragraph" w:customStyle="1" w:styleId="43BDB4C87A3549979242284BEA24F965">
    <w:name w:val="43BDB4C87A3549979242284BEA24F965"/>
    <w:rsid w:val="00AC5076"/>
  </w:style>
  <w:style w:type="paragraph" w:customStyle="1" w:styleId="C4B754046F9D42D3BD8E4EF5FAB955FF">
    <w:name w:val="C4B754046F9D42D3BD8E4EF5FAB955FF"/>
    <w:rsid w:val="00AC5076"/>
  </w:style>
  <w:style w:type="paragraph" w:customStyle="1" w:styleId="A67AB70E06CC4FDE90F2B2FB04C8F3FE">
    <w:name w:val="A67AB70E06CC4FDE90F2B2FB04C8F3FE"/>
    <w:rsid w:val="00E421B3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4254 NE Davidson RD</CompanyAddress>
  <CompanyPhone>(573)774-7708</CompanyPhone>
  <CompanyFax/>
  <CompanyEmail>Kendall.Ryan.Lewis@gmail.com 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40F78C17-DFA7-424A-9881-907359073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417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Kendall Lewis</dc:creator>
  <cp:keywords>Kendalllewis.us.to</cp:keywords>
  <cp:lastModifiedBy>Lewis,Kendall</cp:lastModifiedBy>
  <cp:revision>18</cp:revision>
  <dcterms:created xsi:type="dcterms:W3CDTF">2014-10-22T20:57:00Z</dcterms:created>
  <dcterms:modified xsi:type="dcterms:W3CDTF">2016-07-29T00:36:00Z</dcterms:modified>
  <cp:category>Kansas City, MO, 64116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